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2061860"/>
        <w:docPartObj>
          <w:docPartGallery w:val="Cover Pages"/>
          <w:docPartUnique/>
        </w:docPartObj>
      </w:sdtPr>
      <w:sdtEndPr/>
      <w:sdtContent>
        <w:p w14:paraId="089B7A26" w14:textId="77777777" w:rsidR="00BB1F70" w:rsidRDefault="00BB1F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24AD6D" wp14:editId="591E06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A86C5C" w14:textId="77777777" w:rsidR="00BB1F70" w:rsidRDefault="00BB1F7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42EB7F" w14:textId="77777777" w:rsidR="00BB1F70" w:rsidRDefault="00BB1F7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Interface AT2.2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5145B3" w14:textId="77777777" w:rsidR="00BB1F70" w:rsidRDefault="00BB1F7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30003673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24AD6D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0A86C5C" w14:textId="77777777" w:rsidR="00BB1F70" w:rsidRDefault="00BB1F7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42EB7F" w14:textId="77777777" w:rsidR="00BB1F70" w:rsidRDefault="00BB1F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Interface AT2.2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75145B3" w14:textId="77777777" w:rsidR="00BB1F70" w:rsidRDefault="00BB1F7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30003673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EBA057" w14:textId="77777777" w:rsidR="00BB1F70" w:rsidRDefault="00BB1F7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3495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33247" w14:textId="77777777" w:rsidR="00BB1F70" w:rsidRDefault="00BB1F70">
          <w:pPr>
            <w:pStyle w:val="TOCHeading"/>
          </w:pPr>
          <w:r>
            <w:t>Contents</w:t>
          </w:r>
        </w:p>
        <w:p w14:paraId="2B5C8D42" w14:textId="77777777" w:rsidR="00BB1F70" w:rsidRDefault="00BB1F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3459" w:history="1">
            <w:r w:rsidRPr="00D43303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F10D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0" w:history="1">
            <w:r w:rsidR="00BB1F70" w:rsidRPr="00D43303">
              <w:rPr>
                <w:rStyle w:val="Hyperlink"/>
                <w:noProof/>
              </w:rPr>
              <w:t>Question 1 &amp; 2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_Toc12533460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1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64632B8E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1" w:history="1">
            <w:r w:rsidR="00BB1F70" w:rsidRPr="00D43303">
              <w:rPr>
                <w:rStyle w:val="Hyperlink"/>
                <w:noProof/>
              </w:rPr>
              <w:t>Question 3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_Toc12533461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1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4B8ACA64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2" w:history="1">
            <w:r w:rsidR="00BB1F70" w:rsidRPr="00D43303">
              <w:rPr>
                <w:rStyle w:val="Hyperlink"/>
                <w:noProof/>
              </w:rPr>
              <w:t>Question 4 &amp; 5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_Toc12533462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1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26833612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3" w:history="1">
            <w:r w:rsidR="00BB1F70" w:rsidRPr="00D43303">
              <w:rPr>
                <w:rStyle w:val="Hyperlink"/>
                <w:noProof/>
              </w:rPr>
              <w:t>Question 6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_Toc12533463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1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12BE1EEB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4" w:history="1">
            <w:r w:rsidR="00BB1F70" w:rsidRPr="00D43303">
              <w:rPr>
                <w:rStyle w:val="Hyperlink"/>
                <w:noProof/>
              </w:rPr>
              <w:t>Question 7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_Toc12533464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2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22B4D0B3" w14:textId="77777777" w:rsidR="00BB1F70" w:rsidRDefault="00712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5" w:history="1">
            <w:r w:rsidR="00BB1F70" w:rsidRPr="00D43303">
              <w:rPr>
                <w:rStyle w:val="Hyperlink"/>
                <w:noProof/>
              </w:rPr>
              <w:t>Test Plan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_Toc12533465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3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0DB726C4" w14:textId="77777777" w:rsidR="00BB1F70" w:rsidRDefault="00712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6" w:history="1">
            <w:r w:rsidR="00BB1F70" w:rsidRPr="00D43303">
              <w:rPr>
                <w:rStyle w:val="Hyperlink"/>
                <w:noProof/>
              </w:rPr>
              <w:t>Write Code and Debug/Test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_Toc12533466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4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4656E879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7" w:history="1">
            <w:r w:rsidR="00BB1F70" w:rsidRPr="00D43303">
              <w:rPr>
                <w:rStyle w:val="Hyperlink"/>
                <w:noProof/>
              </w:rPr>
              <w:t>Arduino: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_Toc12533467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4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0F213770" w14:textId="77777777" w:rsidR="00BB1F70" w:rsidRDefault="007123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533468" w:history="1">
            <w:r w:rsidR="00BB1F70" w:rsidRPr="00D43303">
              <w:rPr>
                <w:rStyle w:val="Hyperlink"/>
                <w:noProof/>
              </w:rPr>
              <w:t>Microsoft Visual Studio (C#):</w:t>
            </w:r>
            <w:r w:rsidR="00BB1F70">
              <w:rPr>
                <w:noProof/>
                <w:webHidden/>
              </w:rPr>
              <w:tab/>
            </w:r>
            <w:r w:rsidR="00BB1F70">
              <w:rPr>
                <w:noProof/>
                <w:webHidden/>
              </w:rPr>
              <w:fldChar w:fldCharType="begin"/>
            </w:r>
            <w:r w:rsidR="00BB1F70">
              <w:rPr>
                <w:noProof/>
                <w:webHidden/>
              </w:rPr>
              <w:instrText xml:space="preserve"> PAGEREF _Toc12533468 \h </w:instrText>
            </w:r>
            <w:r w:rsidR="00BB1F70">
              <w:rPr>
                <w:noProof/>
                <w:webHidden/>
              </w:rPr>
            </w:r>
            <w:r w:rsidR="00BB1F70">
              <w:rPr>
                <w:noProof/>
                <w:webHidden/>
              </w:rPr>
              <w:fldChar w:fldCharType="separate"/>
            </w:r>
            <w:r w:rsidR="00BB1F70">
              <w:rPr>
                <w:noProof/>
                <w:webHidden/>
              </w:rPr>
              <w:t>7</w:t>
            </w:r>
            <w:r w:rsidR="00BB1F70">
              <w:rPr>
                <w:noProof/>
                <w:webHidden/>
              </w:rPr>
              <w:fldChar w:fldCharType="end"/>
            </w:r>
          </w:hyperlink>
        </w:p>
        <w:p w14:paraId="08587020" w14:textId="77777777" w:rsidR="00BB1F70" w:rsidRDefault="00BB1F70">
          <w:r>
            <w:rPr>
              <w:b/>
              <w:bCs/>
              <w:noProof/>
            </w:rPr>
            <w:fldChar w:fldCharType="end"/>
          </w:r>
        </w:p>
      </w:sdtContent>
    </w:sdt>
    <w:p w14:paraId="03B06975" w14:textId="77777777" w:rsidR="00065C2F" w:rsidRDefault="00065C2F">
      <w:pPr>
        <w:sectPr w:rsidR="00065C2F" w:rsidSect="00BB1F70">
          <w:footerReference w:type="default" r:id="rId7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21CA4D6D" w14:textId="77777777" w:rsidR="00352D92" w:rsidRDefault="00352D92" w:rsidP="00352D92">
      <w:pPr>
        <w:pStyle w:val="Heading1"/>
      </w:pPr>
      <w:bookmarkStart w:id="0" w:name="_Toc12533459"/>
      <w:r>
        <w:lastRenderedPageBreak/>
        <w:t>Pseudo Code</w:t>
      </w:r>
      <w:bookmarkEnd w:id="0"/>
    </w:p>
    <w:p w14:paraId="6909109B" w14:textId="77777777" w:rsidR="00352D92" w:rsidRPr="00352D92" w:rsidRDefault="00352D92" w:rsidP="00352D92"/>
    <w:p w14:paraId="1BCF0B7D" w14:textId="77777777" w:rsidR="00352D92" w:rsidRPr="00361235" w:rsidRDefault="00352D92" w:rsidP="00352D92">
      <w:pPr>
        <w:pStyle w:val="Heading2"/>
      </w:pPr>
      <w:bookmarkStart w:id="1" w:name="_Toc12533460"/>
      <w:r>
        <w:t>Question 1 &amp; 2</w:t>
      </w:r>
      <w:bookmarkEnd w:id="1"/>
    </w:p>
    <w:p w14:paraId="70F87394" w14:textId="77777777" w:rsidR="00352D92" w:rsidRPr="00361235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</w:t>
      </w:r>
      <w:r w:rsidRPr="003612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</w:t>
      </w:r>
      <w:r w:rsidRPr="0036123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read(LM35sensor);</w:t>
      </w:r>
    </w:p>
    <w:p w14:paraId="0676E550" w14:textId="77777777" w:rsidR="00352D92" w:rsidRPr="00361235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outsidetemp</w:t>
      </w:r>
      <w:proofErr w:type="spellEnd"/>
      <w:r w:rsidRPr="003612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data * 500 / 1023;</w:t>
      </w:r>
    </w:p>
    <w:p w14:paraId="1A47DAF2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insidetemp</w:t>
      </w:r>
      <w:proofErr w:type="spellEnd"/>
      <w:r>
        <w:rPr>
          <w:rFonts w:ascii="Courier New" w:hAnsi="Courier New" w:cs="Courier New"/>
        </w:rPr>
        <w:t xml:space="preserve"> = read </w:t>
      </w:r>
      <w:proofErr w:type="spellStart"/>
      <w:r>
        <w:rPr>
          <w:rFonts w:ascii="Courier New" w:hAnsi="Courier New" w:cs="Courier New"/>
        </w:rPr>
        <w:t>dht</w:t>
      </w:r>
      <w:proofErr w:type="spellEnd"/>
      <w:r>
        <w:rPr>
          <w:rFonts w:ascii="Courier New" w:hAnsi="Courier New" w:cs="Courier New"/>
        </w:rPr>
        <w:t xml:space="preserve"> temp();</w:t>
      </w:r>
    </w:p>
    <w:p w14:paraId="51A7482F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humidity = read </w:t>
      </w:r>
      <w:proofErr w:type="spellStart"/>
      <w:r>
        <w:rPr>
          <w:rFonts w:ascii="Courier New" w:hAnsi="Courier New" w:cs="Courier New"/>
        </w:rPr>
        <w:t>dht</w:t>
      </w:r>
      <w:proofErr w:type="spellEnd"/>
      <w:r>
        <w:rPr>
          <w:rFonts w:ascii="Courier New" w:hAnsi="Courier New" w:cs="Courier New"/>
        </w:rPr>
        <w:t xml:space="preserve"> humidity();</w:t>
      </w:r>
    </w:p>
    <w:p w14:paraId="19891DDA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print(</w:t>
      </w:r>
      <w:proofErr w:type="spellStart"/>
      <w:r>
        <w:rPr>
          <w:rFonts w:ascii="Courier New" w:hAnsi="Courier New" w:cs="Courier New"/>
        </w:rPr>
        <w:t>outsidetemp</w:t>
      </w:r>
      <w:proofErr w:type="spellEnd"/>
      <w:r>
        <w:rPr>
          <w:rFonts w:ascii="Courier New" w:hAnsi="Courier New" w:cs="Courier New"/>
        </w:rPr>
        <w:t>);</w:t>
      </w:r>
    </w:p>
    <w:p w14:paraId="3C4AE174" w14:textId="77777777" w:rsidR="00352D92" w:rsidRDefault="00352D92" w:rsidP="00352D9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insidetemp</w:t>
      </w:r>
      <w:proofErr w:type="spellEnd"/>
      <w:r>
        <w:rPr>
          <w:rFonts w:ascii="Courier New" w:hAnsi="Courier New" w:cs="Courier New"/>
        </w:rPr>
        <w:t>);</w:t>
      </w:r>
    </w:p>
    <w:p w14:paraId="1FB7EDE4" w14:textId="77777777" w:rsidR="00BB1F70" w:rsidRDefault="00BB1F70" w:rsidP="00BB1F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print(humidity);</w:t>
      </w:r>
    </w:p>
    <w:p w14:paraId="6E2E19FE" w14:textId="77777777" w:rsidR="00BB1F70" w:rsidRDefault="00BB1F70" w:rsidP="00BB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delay(100);</w:t>
      </w:r>
    </w:p>
    <w:p w14:paraId="79A82120" w14:textId="77777777" w:rsidR="00352D92" w:rsidRPr="00352D92" w:rsidRDefault="00352D92" w:rsidP="00352D92"/>
    <w:p w14:paraId="420BD291" w14:textId="77777777" w:rsidR="00352D92" w:rsidRDefault="00352D92" w:rsidP="00352D92">
      <w:pPr>
        <w:pStyle w:val="Heading2"/>
      </w:pPr>
      <w:r w:rsidRPr="00352D92">
        <w:t xml:space="preserve"> </w:t>
      </w:r>
      <w:bookmarkStart w:id="2" w:name="_Toc12533461"/>
      <w:r w:rsidRPr="000D019D">
        <w:t>Question 3</w:t>
      </w:r>
      <w:bookmarkEnd w:id="2"/>
    </w:p>
    <w:p w14:paraId="5A99EDF3" w14:textId="77777777" w:rsidR="00352D92" w:rsidRDefault="00352D92" w:rsidP="00352D92">
      <w:pPr>
        <w:rPr>
          <w:rFonts w:ascii="Courier New" w:hAnsi="Courier New" w:cs="Courier New"/>
        </w:rPr>
      </w:pPr>
      <w:r w:rsidRPr="000D019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ase 300: </w:t>
      </w:r>
      <w:proofErr w:type="spellStart"/>
      <w:r>
        <w:rPr>
          <w:rFonts w:ascii="Courier New" w:hAnsi="Courier New" w:cs="Courier New"/>
        </w:rPr>
        <w:t>redLED</w:t>
      </w:r>
      <w:proofErr w:type="spellEnd"/>
      <w:r>
        <w:rPr>
          <w:rFonts w:ascii="Courier New" w:hAnsi="Courier New" w:cs="Courier New"/>
        </w:rPr>
        <w:t>(ON);</w:t>
      </w:r>
    </w:p>
    <w:p w14:paraId="5E4A64FB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301: </w:t>
      </w:r>
      <w:proofErr w:type="spellStart"/>
      <w:r>
        <w:rPr>
          <w:rFonts w:ascii="Courier New" w:hAnsi="Courier New" w:cs="Courier New"/>
        </w:rPr>
        <w:t>redLED</w:t>
      </w:r>
      <w:proofErr w:type="spellEnd"/>
      <w:r>
        <w:rPr>
          <w:rFonts w:ascii="Courier New" w:hAnsi="Courier New" w:cs="Courier New"/>
        </w:rPr>
        <w:t>(OFF);</w:t>
      </w:r>
    </w:p>
    <w:p w14:paraId="6710EBFD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Switch</w:t>
      </w:r>
    </w:p>
    <w:p w14:paraId="0F3A3DF4" w14:textId="77777777" w:rsidR="00352D92" w:rsidRDefault="00352D92" w:rsidP="00352D92">
      <w:pPr>
        <w:rPr>
          <w:rFonts w:ascii="Courier New" w:hAnsi="Courier New" w:cs="Courier New"/>
        </w:rPr>
      </w:pPr>
    </w:p>
    <w:p w14:paraId="4867627A" w14:textId="77777777" w:rsidR="00352D92" w:rsidRDefault="00352D92" w:rsidP="00352D92">
      <w:pPr>
        <w:pStyle w:val="Heading2"/>
      </w:pPr>
      <w:bookmarkStart w:id="3" w:name="_Toc12533462"/>
      <w:r>
        <w:t>Question 4 &amp; 5</w:t>
      </w:r>
      <w:bookmarkEnd w:id="3"/>
    </w:p>
    <w:p w14:paraId="4139BBEF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If(read(</w:t>
      </w:r>
      <w:proofErr w:type="spellStart"/>
      <w:r>
        <w:rPr>
          <w:rFonts w:ascii="Courier New" w:hAnsi="Courier New" w:cs="Courier New"/>
        </w:rPr>
        <w:t>lightSensor</w:t>
      </w:r>
      <w:proofErr w:type="spellEnd"/>
      <w:r>
        <w:rPr>
          <w:rFonts w:ascii="Courier New" w:hAnsi="Courier New" w:cs="Courier New"/>
        </w:rPr>
        <w:t>) &lt; Too bright)</w:t>
      </w:r>
    </w:p>
    <w:p w14:paraId="5EEBA2F4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blueLED</w:t>
      </w:r>
      <w:proofErr w:type="spellEnd"/>
      <w:r>
        <w:rPr>
          <w:rFonts w:ascii="Courier New" w:hAnsi="Courier New" w:cs="Courier New"/>
        </w:rPr>
        <w:t>(ON);</w:t>
      </w:r>
    </w:p>
    <w:p w14:paraId="10D75065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delay(10000);</w:t>
      </w:r>
    </w:p>
    <w:p w14:paraId="2F33FFCB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8E8E50F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blueLED</w:t>
      </w:r>
      <w:proofErr w:type="spellEnd"/>
      <w:r>
        <w:rPr>
          <w:rFonts w:ascii="Courier New" w:hAnsi="Courier New" w:cs="Courier New"/>
        </w:rPr>
        <w:t>(OFF);</w:t>
      </w:r>
    </w:p>
    <w:p w14:paraId="19A87A3F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delay(10000);</w:t>
      </w:r>
    </w:p>
    <w:p w14:paraId="6F6677DC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If </w:t>
      </w:r>
    </w:p>
    <w:p w14:paraId="49111CDF" w14:textId="77777777" w:rsidR="00352D92" w:rsidRDefault="00352D92" w:rsidP="00352D92">
      <w:pPr>
        <w:pStyle w:val="Heading2"/>
      </w:pPr>
      <w:bookmarkStart w:id="4" w:name="_Toc12533463"/>
      <w:r>
        <w:t>Question 6</w:t>
      </w:r>
      <w:bookmarkEnd w:id="4"/>
    </w:p>
    <w:p w14:paraId="308D6ADC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tempmax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dht</w:t>
      </w:r>
      <w:proofErr w:type="spellEnd"/>
      <w:r>
        <w:rPr>
          <w:rFonts w:ascii="Courier New" w:hAnsi="Courier New" w:cs="Courier New"/>
        </w:rPr>
        <w:t xml:space="preserve"> read temp();</w:t>
      </w:r>
    </w:p>
    <w:p w14:paraId="3C493737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</w:t>
      </w:r>
      <w:proofErr w:type="spellStart"/>
      <w:r>
        <w:rPr>
          <w:rFonts w:ascii="Courier New" w:hAnsi="Courier New" w:cs="Courier New"/>
        </w:rPr>
        <w:t>tempmax</w:t>
      </w:r>
      <w:proofErr w:type="spellEnd"/>
      <w:r>
        <w:rPr>
          <w:rFonts w:ascii="Courier New" w:hAnsi="Courier New" w:cs="Courier New"/>
        </w:rPr>
        <w:t>)</w:t>
      </w:r>
    </w:p>
    <w:p w14:paraId="5FD802C9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25: buzzer(1000, 50);</w:t>
      </w:r>
    </w:p>
    <w:p w14:paraId="7CEFAFA2" w14:textId="77777777" w:rsidR="00352D92" w:rsidRDefault="00352D92" w:rsidP="00352D9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break;</w:t>
      </w:r>
    </w:p>
    <w:p w14:paraId="1231D928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26: buzzer(3000, 100);</w:t>
      </w:r>
    </w:p>
    <w:p w14:paraId="1D649E63" w14:textId="77777777" w:rsidR="00352D92" w:rsidRDefault="00352D92" w:rsidP="00352D9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break;</w:t>
      </w:r>
    </w:p>
    <w:p w14:paraId="381D010D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Switch</w:t>
      </w:r>
    </w:p>
    <w:p w14:paraId="4BBE1555" w14:textId="77777777" w:rsidR="00BB1F70" w:rsidRPr="00BB1F70" w:rsidRDefault="00352D92" w:rsidP="00BB1F70">
      <w:pPr>
        <w:pStyle w:val="Heading2"/>
      </w:pPr>
      <w:bookmarkStart w:id="5" w:name="_Toc12533464"/>
      <w:r>
        <w:t>Question 7</w:t>
      </w:r>
      <w:bookmarkEnd w:id="5"/>
    </w:p>
    <w:p w14:paraId="56452DE7" w14:textId="77777777" w:rsidR="00352D92" w:rsidRDefault="00352D92" w:rsidP="00352D92">
      <w:pPr>
        <w:rPr>
          <w:rFonts w:ascii="Courier New" w:hAnsi="Courier New" w:cs="Courier New"/>
        </w:rPr>
      </w:pPr>
      <w:r w:rsidRPr="00C426F4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serial.parseInt</w:t>
      </w:r>
      <w:proofErr w:type="spellEnd"/>
      <w:r>
        <w:rPr>
          <w:rFonts w:ascii="Courier New" w:hAnsi="Courier New" w:cs="Courier New"/>
        </w:rPr>
        <w:t>();</w:t>
      </w:r>
    </w:p>
    <w:p w14:paraId="36FED075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Case 101: </w:t>
      </w:r>
      <w:proofErr w:type="spellStart"/>
      <w:r>
        <w:rPr>
          <w:rFonts w:ascii="Courier New" w:hAnsi="Courier New" w:cs="Courier New"/>
        </w:rPr>
        <w:t>RGBGreen</w:t>
      </w:r>
      <w:proofErr w:type="spellEnd"/>
      <w:r>
        <w:rPr>
          <w:rFonts w:ascii="Courier New" w:hAnsi="Courier New" w:cs="Courier New"/>
        </w:rPr>
        <w:t>(ON);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RGBRed</w:t>
      </w:r>
      <w:proofErr w:type="spellEnd"/>
      <w:r>
        <w:rPr>
          <w:rFonts w:ascii="Courier New" w:hAnsi="Courier New" w:cs="Courier New"/>
        </w:rPr>
        <w:t>(OFF);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RGBBlue</w:t>
      </w:r>
      <w:proofErr w:type="spellEnd"/>
      <w:r>
        <w:rPr>
          <w:rFonts w:ascii="Courier New" w:hAnsi="Courier New" w:cs="Courier New"/>
        </w:rPr>
        <w:t>(OFF);break;</w:t>
      </w:r>
    </w:p>
    <w:p w14:paraId="688FF4AA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Case 102: </w:t>
      </w:r>
      <w:proofErr w:type="spellStart"/>
      <w:r>
        <w:rPr>
          <w:rFonts w:ascii="Courier New" w:hAnsi="Courier New" w:cs="Courier New"/>
        </w:rPr>
        <w:t>RGBRed</w:t>
      </w:r>
      <w:proofErr w:type="spellEnd"/>
      <w:r>
        <w:rPr>
          <w:rFonts w:ascii="Courier New" w:hAnsi="Courier New" w:cs="Courier New"/>
        </w:rPr>
        <w:t>(ON);</w:t>
      </w:r>
    </w:p>
    <w:p w14:paraId="75AA07A1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RGBBlue</w:t>
      </w:r>
      <w:proofErr w:type="spellEnd"/>
      <w:r>
        <w:rPr>
          <w:rFonts w:ascii="Courier New" w:hAnsi="Courier New" w:cs="Courier New"/>
        </w:rPr>
        <w:t>(OFF);</w:t>
      </w:r>
    </w:p>
    <w:p w14:paraId="16F39E95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RGBGreen</w:t>
      </w:r>
      <w:proofErr w:type="spellEnd"/>
      <w:r>
        <w:rPr>
          <w:rFonts w:ascii="Courier New" w:hAnsi="Courier New" w:cs="Courier New"/>
        </w:rPr>
        <w:t>(OFF);break;</w:t>
      </w:r>
    </w:p>
    <w:p w14:paraId="1B176D9B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103: </w:t>
      </w:r>
      <w:proofErr w:type="spellStart"/>
      <w:r>
        <w:rPr>
          <w:rFonts w:ascii="Courier New" w:hAnsi="Courier New" w:cs="Courier New"/>
        </w:rPr>
        <w:t>RGBBlue</w:t>
      </w:r>
      <w:proofErr w:type="spellEnd"/>
      <w:r>
        <w:rPr>
          <w:rFonts w:ascii="Courier New" w:hAnsi="Courier New" w:cs="Courier New"/>
        </w:rPr>
        <w:t>(ON);</w:t>
      </w:r>
    </w:p>
    <w:p w14:paraId="6CD4A4FA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RGBRed</w:t>
      </w:r>
      <w:proofErr w:type="spellEnd"/>
      <w:r>
        <w:rPr>
          <w:rFonts w:ascii="Courier New" w:hAnsi="Courier New" w:cs="Courier New"/>
        </w:rPr>
        <w:t>(OFF);</w:t>
      </w:r>
    </w:p>
    <w:p w14:paraId="34CA0A93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RGBGreen</w:t>
      </w:r>
      <w:proofErr w:type="spellEnd"/>
      <w:r>
        <w:rPr>
          <w:rFonts w:ascii="Courier New" w:hAnsi="Courier New" w:cs="Courier New"/>
        </w:rPr>
        <w:t>(OFF);break;</w:t>
      </w:r>
    </w:p>
    <w:p w14:paraId="460477B4" w14:textId="77777777" w:rsidR="00352D92" w:rsidRDefault="00352D92" w:rsidP="00352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200: </w:t>
      </w:r>
      <w:proofErr w:type="spellStart"/>
      <w:r>
        <w:rPr>
          <w:rFonts w:ascii="Courier New" w:hAnsi="Courier New" w:cs="Courier New"/>
        </w:rPr>
        <w:t>RGBGreen</w:t>
      </w:r>
      <w:proofErr w:type="spellEnd"/>
      <w:r>
        <w:rPr>
          <w:rFonts w:ascii="Courier New" w:hAnsi="Courier New" w:cs="Courier New"/>
        </w:rPr>
        <w:t>(OFF);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RGBRed</w:t>
      </w:r>
      <w:proofErr w:type="spellEnd"/>
      <w:r>
        <w:rPr>
          <w:rFonts w:ascii="Courier New" w:hAnsi="Courier New" w:cs="Courier New"/>
        </w:rPr>
        <w:t>(OFF);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RGBBlue</w:t>
      </w:r>
      <w:proofErr w:type="spellEnd"/>
      <w:r>
        <w:rPr>
          <w:rFonts w:ascii="Courier New" w:hAnsi="Courier New" w:cs="Courier New"/>
        </w:rPr>
        <w:t>(OFF);</w:t>
      </w:r>
    </w:p>
    <w:p w14:paraId="52FDFC96" w14:textId="77777777" w:rsidR="00352D92" w:rsidRDefault="00352D92" w:rsidP="00352D92">
      <w:pPr>
        <w:rPr>
          <w:rFonts w:ascii="Courier New" w:hAnsi="Courier New" w:cs="Courier New"/>
        </w:rPr>
        <w:sectPr w:rsidR="00352D92" w:rsidSect="00BB1F70">
          <w:head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CFD7A3" w14:textId="77777777" w:rsidR="00352D92" w:rsidRDefault="00352D92" w:rsidP="00352D92">
      <w:pPr>
        <w:pStyle w:val="Heading1"/>
      </w:pPr>
      <w:bookmarkStart w:id="6" w:name="_Toc12533465"/>
      <w:r>
        <w:lastRenderedPageBreak/>
        <w:t>Test Plan</w:t>
      </w:r>
      <w:bookmarkEnd w:id="6"/>
    </w:p>
    <w:p w14:paraId="64907D8D" w14:textId="77777777" w:rsidR="00352D92" w:rsidRDefault="00352D92" w:rsidP="0035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352D92" w:rsidRPr="00352D92" w14:paraId="71955EF4" w14:textId="77777777" w:rsidTr="003765F2">
        <w:tc>
          <w:tcPr>
            <w:tcW w:w="1271" w:type="dxa"/>
          </w:tcPr>
          <w:p w14:paraId="162D7573" w14:textId="77777777" w:rsidR="00352D92" w:rsidRPr="00352D92" w:rsidRDefault="00352D92" w:rsidP="00352D92">
            <w:pPr>
              <w:rPr>
                <w:b/>
                <w:lang w:val="en-AU"/>
              </w:rPr>
            </w:pPr>
            <w:r w:rsidRPr="00352D92">
              <w:rPr>
                <w:b/>
                <w:lang w:val="en-AU"/>
              </w:rPr>
              <w:t>Scenario</w:t>
            </w:r>
          </w:p>
        </w:tc>
        <w:tc>
          <w:tcPr>
            <w:tcW w:w="6662" w:type="dxa"/>
          </w:tcPr>
          <w:p w14:paraId="68FF6D7B" w14:textId="77777777" w:rsidR="00352D92" w:rsidRPr="00352D92" w:rsidRDefault="00352D92" w:rsidP="00352D92">
            <w:pPr>
              <w:rPr>
                <w:b/>
                <w:lang w:val="en-AU"/>
              </w:rPr>
            </w:pPr>
            <w:r w:rsidRPr="00352D92">
              <w:rPr>
                <w:b/>
                <w:lang w:val="en-AU"/>
              </w:rPr>
              <w:t>Description</w:t>
            </w:r>
          </w:p>
        </w:tc>
        <w:tc>
          <w:tcPr>
            <w:tcW w:w="1083" w:type="dxa"/>
          </w:tcPr>
          <w:p w14:paraId="2A17E412" w14:textId="77777777" w:rsidR="00352D92" w:rsidRPr="00352D92" w:rsidRDefault="00352D92" w:rsidP="00352D92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Test?</w:t>
            </w:r>
          </w:p>
        </w:tc>
      </w:tr>
      <w:tr w:rsidR="00352D92" w:rsidRPr="00352D92" w14:paraId="3A0572C5" w14:textId="77777777" w:rsidTr="003765F2">
        <w:tc>
          <w:tcPr>
            <w:tcW w:w="1271" w:type="dxa"/>
          </w:tcPr>
          <w:p w14:paraId="0A689D5F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1</w:t>
            </w:r>
          </w:p>
        </w:tc>
        <w:tc>
          <w:tcPr>
            <w:tcW w:w="6662" w:type="dxa"/>
          </w:tcPr>
          <w:p w14:paraId="6A69FA2F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Read and display the current inside temperature and humidity. Use the Arduino Humidity sensor DHT11</w:t>
            </w:r>
          </w:p>
        </w:tc>
        <w:tc>
          <w:tcPr>
            <w:tcW w:w="1083" w:type="dxa"/>
          </w:tcPr>
          <w:p w14:paraId="7EAFD182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  <w:tr w:rsidR="00352D92" w:rsidRPr="00352D92" w14:paraId="56833BA0" w14:textId="77777777" w:rsidTr="003765F2">
        <w:tc>
          <w:tcPr>
            <w:tcW w:w="1271" w:type="dxa"/>
          </w:tcPr>
          <w:p w14:paraId="7E10C3DB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2</w:t>
            </w:r>
          </w:p>
        </w:tc>
        <w:tc>
          <w:tcPr>
            <w:tcW w:w="6662" w:type="dxa"/>
          </w:tcPr>
          <w:p w14:paraId="6436B605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Read and display the current outside temperature. Use the single Temperature Sensor LM35</w:t>
            </w:r>
          </w:p>
        </w:tc>
        <w:tc>
          <w:tcPr>
            <w:tcW w:w="1083" w:type="dxa"/>
          </w:tcPr>
          <w:p w14:paraId="21F1DBA0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  <w:tr w:rsidR="00352D92" w:rsidRPr="00352D92" w14:paraId="08EFCEA2" w14:textId="77777777" w:rsidTr="003765F2">
        <w:tc>
          <w:tcPr>
            <w:tcW w:w="1271" w:type="dxa"/>
          </w:tcPr>
          <w:p w14:paraId="0393534D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3</w:t>
            </w:r>
          </w:p>
        </w:tc>
        <w:tc>
          <w:tcPr>
            <w:tcW w:w="6662" w:type="dxa"/>
          </w:tcPr>
          <w:p w14:paraId="45EF7336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Control the Red LED using a single toggle button, which clicks once for on and once for off.</w:t>
            </w:r>
          </w:p>
        </w:tc>
        <w:tc>
          <w:tcPr>
            <w:tcW w:w="1083" w:type="dxa"/>
          </w:tcPr>
          <w:p w14:paraId="0E23A7FA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  <w:tr w:rsidR="00352D92" w:rsidRPr="00352D92" w14:paraId="0C8825E8" w14:textId="77777777" w:rsidTr="003765F2">
        <w:tc>
          <w:tcPr>
            <w:tcW w:w="1271" w:type="dxa"/>
          </w:tcPr>
          <w:p w14:paraId="72D6C1CA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4</w:t>
            </w:r>
          </w:p>
        </w:tc>
        <w:tc>
          <w:tcPr>
            <w:tcW w:w="6662" w:type="dxa"/>
          </w:tcPr>
          <w:p w14:paraId="33D55147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The Blue LED will turn on when the Light A1 is covered (Dark) and turn off when under normal daylight.</w:t>
            </w:r>
          </w:p>
        </w:tc>
        <w:tc>
          <w:tcPr>
            <w:tcW w:w="1083" w:type="dxa"/>
          </w:tcPr>
          <w:p w14:paraId="199BE40A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  <w:tr w:rsidR="00352D92" w:rsidRPr="00352D92" w14:paraId="4BF8254A" w14:textId="77777777" w:rsidTr="003765F2">
        <w:tc>
          <w:tcPr>
            <w:tcW w:w="1271" w:type="dxa"/>
          </w:tcPr>
          <w:p w14:paraId="5E22F9B0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5</w:t>
            </w:r>
          </w:p>
        </w:tc>
        <w:tc>
          <w:tcPr>
            <w:tcW w:w="6662" w:type="dxa"/>
          </w:tcPr>
          <w:p w14:paraId="7ED1CEEB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Sound a warning when the temperature is above a set comfort maximum.</w:t>
            </w:r>
          </w:p>
        </w:tc>
        <w:tc>
          <w:tcPr>
            <w:tcW w:w="1083" w:type="dxa"/>
          </w:tcPr>
          <w:p w14:paraId="51FC027C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  <w:tr w:rsidR="00352D92" w:rsidRPr="00352D92" w14:paraId="1618A350" w14:textId="77777777" w:rsidTr="003765F2">
        <w:tc>
          <w:tcPr>
            <w:tcW w:w="1271" w:type="dxa"/>
          </w:tcPr>
          <w:p w14:paraId="09BB6459" w14:textId="77777777" w:rsidR="00352D92" w:rsidRPr="00352D92" w:rsidRDefault="00BB1F70" w:rsidP="00352D92">
            <w:pPr>
              <w:rPr>
                <w:lang w:val="en-AU"/>
              </w:rPr>
            </w:pPr>
            <w:r>
              <w:rPr>
                <w:lang w:val="en-AU"/>
              </w:rPr>
              <w:t xml:space="preserve"># </w:t>
            </w:r>
            <w:r w:rsidR="00352D92" w:rsidRPr="00352D92">
              <w:rPr>
                <w:lang w:val="en-AU"/>
              </w:rPr>
              <w:t>6</w:t>
            </w:r>
          </w:p>
        </w:tc>
        <w:tc>
          <w:tcPr>
            <w:tcW w:w="6662" w:type="dxa"/>
          </w:tcPr>
          <w:p w14:paraId="75056359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lang w:val="en-AU"/>
              </w:rPr>
              <w:t>Control mood light by manually adjusting the variable dial (Rotation A0). This feature will use the RGB LED and the Rotation Sensor</w:t>
            </w:r>
          </w:p>
        </w:tc>
        <w:tc>
          <w:tcPr>
            <w:tcW w:w="1083" w:type="dxa"/>
          </w:tcPr>
          <w:p w14:paraId="6AC1564C" w14:textId="77777777" w:rsidR="00352D92" w:rsidRPr="00352D92" w:rsidRDefault="00352D92" w:rsidP="00352D92">
            <w:pPr>
              <w:rPr>
                <w:lang w:val="en-AU"/>
              </w:rPr>
            </w:pPr>
            <w:r w:rsidRPr="00352D92">
              <w:rPr>
                <w:rFonts w:ascii="Segoe UI Symbol" w:hAnsi="Segoe UI Symbol" w:cs="Segoe UI Symbol"/>
                <w:lang w:val="en-AU"/>
              </w:rPr>
              <w:t>✔</w:t>
            </w:r>
          </w:p>
        </w:tc>
      </w:tr>
    </w:tbl>
    <w:p w14:paraId="4662D8A6" w14:textId="77777777" w:rsidR="00352D92" w:rsidRPr="00352D92" w:rsidRDefault="00352D92" w:rsidP="00352D92">
      <w:pPr>
        <w:sectPr w:rsidR="00352D92" w:rsidRPr="00352D92" w:rsidSect="00BB1F70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1E25EE" w14:textId="77777777" w:rsidR="00147BC9" w:rsidRDefault="00BB1F70" w:rsidP="00BB1F70">
      <w:pPr>
        <w:pStyle w:val="Heading1"/>
      </w:pPr>
      <w:bookmarkStart w:id="7" w:name="_Toc12533466"/>
      <w:r>
        <w:lastRenderedPageBreak/>
        <w:t>Write Code and Debug/Test</w:t>
      </w:r>
      <w:bookmarkEnd w:id="7"/>
    </w:p>
    <w:p w14:paraId="74A1FC31" w14:textId="77777777" w:rsidR="00BB1F70" w:rsidRDefault="00BB1F70" w:rsidP="00BB1F70">
      <w:pPr>
        <w:pStyle w:val="Heading2"/>
      </w:pPr>
    </w:p>
    <w:p w14:paraId="0554D0C0" w14:textId="77777777" w:rsidR="00BB1F70" w:rsidRDefault="00BB1F70" w:rsidP="00BB1F70">
      <w:pPr>
        <w:pStyle w:val="Heading2"/>
      </w:pPr>
      <w:bookmarkStart w:id="8" w:name="_Toc12533467"/>
      <w:r>
        <w:t>Arduino:</w:t>
      </w:r>
      <w:bookmarkEnd w:id="8"/>
    </w:p>
    <w:p w14:paraId="6F5D695C" w14:textId="77777777" w:rsidR="002E5C53" w:rsidRDefault="002E5C53" w:rsidP="002E5C53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6D9FD4B2" w14:textId="77777777" w:rsidR="002E5C53" w:rsidRDefault="002E5C53" w:rsidP="002E5C53"/>
    <w:p w14:paraId="27AFAE9F" w14:textId="77777777" w:rsidR="002E5C53" w:rsidRDefault="002E5C53" w:rsidP="002E5C53">
      <w:r>
        <w:t>#include &lt;</w:t>
      </w:r>
      <w:proofErr w:type="spellStart"/>
      <w:r>
        <w:t>DHT.h</w:t>
      </w:r>
      <w:proofErr w:type="spellEnd"/>
      <w:r>
        <w:t>&gt;</w:t>
      </w:r>
    </w:p>
    <w:p w14:paraId="19CACA47" w14:textId="77777777" w:rsidR="002E5C53" w:rsidRDefault="002E5C53" w:rsidP="002E5C53">
      <w:r>
        <w:t>#include &lt;</w:t>
      </w:r>
      <w:proofErr w:type="spellStart"/>
      <w:r>
        <w:t>DHT_U.h</w:t>
      </w:r>
      <w:proofErr w:type="spellEnd"/>
      <w:r>
        <w:t>&gt;</w:t>
      </w:r>
    </w:p>
    <w:p w14:paraId="13BEC855" w14:textId="77777777" w:rsidR="002E5C53" w:rsidRDefault="002E5C53" w:rsidP="002E5C53"/>
    <w:p w14:paraId="191823BF" w14:textId="77777777" w:rsidR="002E5C53" w:rsidRDefault="002E5C53" w:rsidP="002E5C53"/>
    <w:p w14:paraId="4E201913" w14:textId="77777777" w:rsidR="002E5C53" w:rsidRDefault="002E5C53" w:rsidP="002E5C53">
      <w:r>
        <w:t>const int sensorLM35 = A2; //The LM35 sensor is connected to A2 of the Arduino</w:t>
      </w:r>
    </w:p>
    <w:p w14:paraId="406EBAB4" w14:textId="77777777" w:rsidR="002E5C53" w:rsidRDefault="002E5C53" w:rsidP="002E5C53">
      <w:r>
        <w:t>int DHT11Pin = 4; //The DHT11 sensor is connected pin 4 of the Arduino</w:t>
      </w:r>
    </w:p>
    <w:p w14:paraId="72FD6C32" w14:textId="77777777" w:rsidR="002E5C53" w:rsidRDefault="002E5C53" w:rsidP="002E5C53">
      <w:r>
        <w:t xml:space="preserve">int </w:t>
      </w:r>
      <w:proofErr w:type="spellStart"/>
      <w:r>
        <w:t>buzzerPin</w:t>
      </w:r>
      <w:proofErr w:type="spellEnd"/>
      <w:r>
        <w:t xml:space="preserve"> = 5; //The buzzer is connected pin 5 of the Arduino</w:t>
      </w:r>
    </w:p>
    <w:p w14:paraId="7F2CAE13" w14:textId="77777777" w:rsidR="002E5C53" w:rsidRDefault="002E5C53" w:rsidP="002E5C53">
      <w:r>
        <w:t xml:space="preserve">DHT </w:t>
      </w:r>
      <w:proofErr w:type="spellStart"/>
      <w:r>
        <w:t>dht</w:t>
      </w:r>
      <w:proofErr w:type="spellEnd"/>
      <w:r>
        <w:t>(DHT11Pin, DHT11); //declare DHT sensor</w:t>
      </w:r>
    </w:p>
    <w:p w14:paraId="701F0F1A" w14:textId="77777777" w:rsidR="002E5C53" w:rsidRDefault="002E5C53" w:rsidP="002E5C53">
      <w:r>
        <w:t xml:space="preserve">double </w:t>
      </w:r>
      <w:proofErr w:type="spellStart"/>
      <w:r>
        <w:t>outsidetemp</w:t>
      </w:r>
      <w:proofErr w:type="spellEnd"/>
      <w:r>
        <w:t xml:space="preserve">; // declare </w:t>
      </w:r>
      <w:proofErr w:type="spellStart"/>
      <w:r>
        <w:t>outsidetemp</w:t>
      </w:r>
      <w:proofErr w:type="spellEnd"/>
      <w:r>
        <w:t xml:space="preserve"> </w:t>
      </w:r>
    </w:p>
    <w:p w14:paraId="7293508D" w14:textId="77777777" w:rsidR="002E5C53" w:rsidRDefault="002E5C53" w:rsidP="002E5C53">
      <w:r>
        <w:t xml:space="preserve">double </w:t>
      </w:r>
      <w:proofErr w:type="spellStart"/>
      <w:r>
        <w:t>insidetemp</w:t>
      </w:r>
      <w:proofErr w:type="spellEnd"/>
      <w:r>
        <w:t xml:space="preserve">; // declare </w:t>
      </w:r>
      <w:proofErr w:type="spellStart"/>
      <w:r>
        <w:t>insidetemp</w:t>
      </w:r>
      <w:proofErr w:type="spellEnd"/>
      <w:r>
        <w:t xml:space="preserve"> </w:t>
      </w:r>
    </w:p>
    <w:p w14:paraId="18863805" w14:textId="77777777" w:rsidR="002E5C53" w:rsidRDefault="002E5C53" w:rsidP="002E5C53">
      <w:r>
        <w:t>double humidity; // declare humidity</w:t>
      </w:r>
    </w:p>
    <w:p w14:paraId="701FE8F6" w14:textId="77777777" w:rsidR="002E5C53" w:rsidRDefault="002E5C53" w:rsidP="002E5C53">
      <w:r>
        <w:t xml:space="preserve">int </w:t>
      </w:r>
      <w:proofErr w:type="spellStart"/>
      <w:r>
        <w:t>RGBRedPin</w:t>
      </w:r>
      <w:proofErr w:type="spellEnd"/>
      <w:r>
        <w:t xml:space="preserve"> = 9; //The red RGB is connected pin 9 of the Arduino.</w:t>
      </w:r>
    </w:p>
    <w:p w14:paraId="13391AB5" w14:textId="77777777" w:rsidR="002E5C53" w:rsidRDefault="002E5C53" w:rsidP="002E5C53">
      <w:r>
        <w:t xml:space="preserve">int </w:t>
      </w:r>
      <w:proofErr w:type="spellStart"/>
      <w:r>
        <w:t>RGBGreenPin</w:t>
      </w:r>
      <w:proofErr w:type="spellEnd"/>
      <w:r>
        <w:t xml:space="preserve"> = 10; //The green RGB is connected pin 10 of the Arduino.</w:t>
      </w:r>
    </w:p>
    <w:p w14:paraId="10C2569E" w14:textId="77777777" w:rsidR="002E5C53" w:rsidRDefault="002E5C53" w:rsidP="002E5C53">
      <w:r>
        <w:t xml:space="preserve">int </w:t>
      </w:r>
      <w:proofErr w:type="spellStart"/>
      <w:r>
        <w:t>RGBBluePin</w:t>
      </w:r>
      <w:proofErr w:type="spellEnd"/>
      <w:r>
        <w:t xml:space="preserve"> = 11; //The blue RGB is connected pin 11 of the Arduino.</w:t>
      </w:r>
    </w:p>
    <w:p w14:paraId="0A819C1B" w14:textId="77777777" w:rsidR="002E5C53" w:rsidRDefault="002E5C53" w:rsidP="002E5C53">
      <w:r>
        <w:t xml:space="preserve">int </w:t>
      </w:r>
      <w:proofErr w:type="spellStart"/>
      <w:r>
        <w:t>redLED</w:t>
      </w:r>
      <w:proofErr w:type="spellEnd"/>
      <w:r>
        <w:t xml:space="preserve"> = 12; //The red LED is connected pin 12 of the Arduino.</w:t>
      </w:r>
    </w:p>
    <w:p w14:paraId="294E6DD5" w14:textId="77777777" w:rsidR="002E5C53" w:rsidRDefault="002E5C53" w:rsidP="002E5C53">
      <w:r>
        <w:t xml:space="preserve">int </w:t>
      </w:r>
      <w:proofErr w:type="spellStart"/>
      <w:r>
        <w:t>blueLED</w:t>
      </w:r>
      <w:proofErr w:type="spellEnd"/>
      <w:r>
        <w:t xml:space="preserve"> = 13; //The blue LED is connected pin 13 of the Arduino.</w:t>
      </w:r>
    </w:p>
    <w:p w14:paraId="40D85CCB" w14:textId="77777777" w:rsidR="002E5C53" w:rsidRDefault="002E5C53" w:rsidP="002E5C53">
      <w:r>
        <w:t xml:space="preserve">int </w:t>
      </w:r>
      <w:proofErr w:type="spellStart"/>
      <w:r>
        <w:t>rotationPin</w:t>
      </w:r>
      <w:proofErr w:type="spellEnd"/>
      <w:r>
        <w:t xml:space="preserve"> = A0; //The rotation sensor is plugged into pin A0 of the Arduino.</w:t>
      </w:r>
    </w:p>
    <w:p w14:paraId="476CBE79" w14:textId="77777777" w:rsidR="002E5C53" w:rsidRDefault="002E5C53" w:rsidP="002E5C53">
      <w:r>
        <w:t xml:space="preserve">int </w:t>
      </w:r>
      <w:proofErr w:type="spellStart"/>
      <w:r>
        <w:t>lightPin</w:t>
      </w:r>
      <w:proofErr w:type="spellEnd"/>
      <w:r>
        <w:t xml:space="preserve"> = A1;//The light sensor is plugged into pin A0 of the Arduino.</w:t>
      </w:r>
    </w:p>
    <w:p w14:paraId="31D402EC" w14:textId="77777777" w:rsidR="002E5C53" w:rsidRDefault="002E5C53" w:rsidP="002E5C53"/>
    <w:p w14:paraId="2D80DED8" w14:textId="77777777" w:rsidR="002E5C53" w:rsidRDefault="002E5C53" w:rsidP="002E5C53">
      <w:r>
        <w:t>void setup() {</w:t>
      </w:r>
    </w:p>
    <w:p w14:paraId="43F1C668" w14:textId="77777777" w:rsidR="002E5C53" w:rsidRDefault="002E5C53" w:rsidP="002E5C53">
      <w:r>
        <w:t xml:space="preserve">  // put your setup code here, to run once:</w:t>
      </w:r>
    </w:p>
    <w:p w14:paraId="2D5557A1" w14:textId="77777777" w:rsidR="002E5C53" w:rsidRDefault="002E5C53" w:rsidP="002E5C53">
      <w:r>
        <w:t xml:space="preserve">  </w:t>
      </w:r>
      <w:proofErr w:type="spellStart"/>
      <w:r>
        <w:t>Serial.begin</w:t>
      </w:r>
      <w:proofErr w:type="spellEnd"/>
      <w:r>
        <w:t>(9600); //Serial monitor port</w:t>
      </w:r>
    </w:p>
    <w:p w14:paraId="3E0F78C8" w14:textId="77777777" w:rsidR="002E5C53" w:rsidRDefault="002E5C53" w:rsidP="002E5C53">
      <w:r>
        <w:t xml:space="preserve">  </w:t>
      </w:r>
      <w:proofErr w:type="spellStart"/>
      <w:r>
        <w:t>pinMode</w:t>
      </w:r>
      <w:proofErr w:type="spellEnd"/>
      <w:r>
        <w:t>(sensorLM35, INPUT); // Setup LM35 sensor as input pin for reading data</w:t>
      </w:r>
    </w:p>
    <w:p w14:paraId="72995A75" w14:textId="77777777" w:rsidR="002E5C53" w:rsidRDefault="002E5C53" w:rsidP="002E5C53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030377D" w14:textId="77777777" w:rsidR="002E5C53" w:rsidRDefault="002E5C53" w:rsidP="002E5C53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RGBRedPin</w:t>
      </w:r>
      <w:proofErr w:type="spellEnd"/>
      <w:r>
        <w:t>, OUTPUT); //Setup red RGB LED as an output pin.</w:t>
      </w:r>
    </w:p>
    <w:p w14:paraId="54CD68FC" w14:textId="77777777" w:rsidR="002E5C53" w:rsidRDefault="002E5C53" w:rsidP="002E5C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RGBGreenPin</w:t>
      </w:r>
      <w:proofErr w:type="spellEnd"/>
      <w:r>
        <w:t>, OUTPUT); //Setup green RGB pin as an output pin.</w:t>
      </w:r>
    </w:p>
    <w:p w14:paraId="67417CB0" w14:textId="77777777" w:rsidR="002E5C53" w:rsidRDefault="002E5C53" w:rsidP="002E5C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RGBBluePin</w:t>
      </w:r>
      <w:proofErr w:type="spellEnd"/>
      <w:r>
        <w:t>, OUTPUT); //Setup blue RGB pin as an output pin.</w:t>
      </w:r>
    </w:p>
    <w:p w14:paraId="56595ECD" w14:textId="77777777" w:rsidR="002E5C53" w:rsidRDefault="002E5C53" w:rsidP="002E5C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 //Setup red LED pin as an output pin.</w:t>
      </w:r>
    </w:p>
    <w:p w14:paraId="3D96C9C5" w14:textId="77777777" w:rsidR="002E5C53" w:rsidRDefault="002E5C53" w:rsidP="002E5C5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blueLED</w:t>
      </w:r>
      <w:proofErr w:type="spellEnd"/>
      <w:r>
        <w:t>, OUTPUT); //Setup blue LED pin as an output pin.</w:t>
      </w:r>
    </w:p>
    <w:p w14:paraId="5CC7689A" w14:textId="77777777" w:rsidR="002E5C53" w:rsidRDefault="002E5C53" w:rsidP="002E5C53">
      <w:r>
        <w:t>}</w:t>
      </w:r>
    </w:p>
    <w:p w14:paraId="6904B435" w14:textId="77777777" w:rsidR="002E5C53" w:rsidRDefault="002E5C53" w:rsidP="002E5C53"/>
    <w:p w14:paraId="74825468" w14:textId="77777777" w:rsidR="002E5C53" w:rsidRDefault="002E5C53" w:rsidP="002E5C53">
      <w:r>
        <w:t>void loop() {</w:t>
      </w:r>
    </w:p>
    <w:p w14:paraId="46ECFCFC" w14:textId="77777777" w:rsidR="002E5C53" w:rsidRDefault="002E5C53" w:rsidP="002E5C53">
      <w:r>
        <w:t xml:space="preserve">  // put your main code here, to run repeatedly:</w:t>
      </w:r>
    </w:p>
    <w:p w14:paraId="0CB23C45" w14:textId="77777777" w:rsidR="002E5C53" w:rsidRDefault="002E5C53" w:rsidP="002E5C53"/>
    <w:p w14:paraId="2CBEEC0C" w14:textId="77777777" w:rsidR="002E5C53" w:rsidRDefault="002E5C53" w:rsidP="002E5C53">
      <w:r>
        <w:t xml:space="preserve">  //QUESTION 1 &amp; 2</w:t>
      </w:r>
    </w:p>
    <w:p w14:paraId="33725F0D" w14:textId="77777777" w:rsidR="002E5C53" w:rsidRDefault="002E5C53" w:rsidP="002E5C53">
      <w:r>
        <w:t xml:space="preserve">  </w:t>
      </w:r>
      <w:proofErr w:type="spellStart"/>
      <w:r>
        <w:t>outsidetemp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(sensorLM35); //read temperature data from LM35</w:t>
      </w:r>
    </w:p>
    <w:p w14:paraId="45B555A1" w14:textId="77777777" w:rsidR="002E5C53" w:rsidRDefault="002E5C53" w:rsidP="002E5C53">
      <w:r>
        <w:t xml:space="preserve">  </w:t>
      </w:r>
      <w:proofErr w:type="spellStart"/>
      <w:r>
        <w:t>outsidetemp</w:t>
      </w:r>
      <w:proofErr w:type="spellEnd"/>
      <w:r>
        <w:t xml:space="preserve"> = (</w:t>
      </w:r>
      <w:proofErr w:type="spellStart"/>
      <w:r>
        <w:t>outsidetemp</w:t>
      </w:r>
      <w:proofErr w:type="spellEnd"/>
      <w:r>
        <w:t xml:space="preserve"> * 500) / 1023; // convert it into </w:t>
      </w:r>
      <w:proofErr w:type="spellStart"/>
      <w:r>
        <w:t>celsius</w:t>
      </w:r>
      <w:proofErr w:type="spellEnd"/>
      <w:r>
        <w:t xml:space="preserve"> format</w:t>
      </w:r>
    </w:p>
    <w:p w14:paraId="58A2EE82" w14:textId="77777777" w:rsidR="002E5C53" w:rsidRDefault="002E5C53" w:rsidP="002E5C53">
      <w:r>
        <w:t xml:space="preserve">  </w:t>
      </w:r>
      <w:proofErr w:type="spellStart"/>
      <w:r>
        <w:t>insidetemp</w:t>
      </w:r>
      <w:proofErr w:type="spellEnd"/>
      <w:r>
        <w:t xml:space="preserve"> = </w:t>
      </w:r>
      <w:proofErr w:type="spellStart"/>
      <w:r>
        <w:t>dht.readTemperature</w:t>
      </w:r>
      <w:proofErr w:type="spellEnd"/>
      <w:r>
        <w:t xml:space="preserve">(); //read temperature data from </w:t>
      </w:r>
      <w:proofErr w:type="spellStart"/>
      <w:r>
        <w:t>dht</w:t>
      </w:r>
      <w:proofErr w:type="spellEnd"/>
      <w:r>
        <w:t xml:space="preserve"> sensor</w:t>
      </w:r>
    </w:p>
    <w:p w14:paraId="7DA4D614" w14:textId="77777777" w:rsidR="002E5C53" w:rsidRDefault="002E5C53" w:rsidP="002E5C53">
      <w:r>
        <w:t xml:space="preserve">  humidity = </w:t>
      </w:r>
      <w:proofErr w:type="spellStart"/>
      <w:r>
        <w:t>dht.readHumidity</w:t>
      </w:r>
      <w:proofErr w:type="spellEnd"/>
      <w:r>
        <w:t xml:space="preserve">(); //read humidity data </w:t>
      </w:r>
      <w:proofErr w:type="spellStart"/>
      <w:r>
        <w:t>data</w:t>
      </w:r>
      <w:proofErr w:type="spellEnd"/>
      <w:r>
        <w:t xml:space="preserve"> from </w:t>
      </w:r>
      <w:proofErr w:type="spellStart"/>
      <w:r>
        <w:t>dht</w:t>
      </w:r>
      <w:proofErr w:type="spellEnd"/>
      <w:r>
        <w:t xml:space="preserve"> sensor</w:t>
      </w:r>
    </w:p>
    <w:p w14:paraId="37B5A9D6" w14:textId="77777777" w:rsidR="002E5C53" w:rsidRDefault="002E5C53" w:rsidP="002E5C5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outsidetemp</w:t>
      </w:r>
      <w:proofErr w:type="spellEnd"/>
      <w:r>
        <w:t>);</w:t>
      </w:r>
    </w:p>
    <w:p w14:paraId="4F415839" w14:textId="77777777" w:rsidR="002E5C53" w:rsidRDefault="002E5C53" w:rsidP="002E5C53">
      <w:r>
        <w:t xml:space="preserve">  </w:t>
      </w:r>
      <w:proofErr w:type="spellStart"/>
      <w:r>
        <w:t>Serial.print</w:t>
      </w:r>
      <w:proofErr w:type="spellEnd"/>
      <w:r>
        <w:t>(',');</w:t>
      </w:r>
    </w:p>
    <w:p w14:paraId="18E2689D" w14:textId="77777777" w:rsidR="002E5C53" w:rsidRDefault="002E5C53" w:rsidP="002E5C5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insidetemp</w:t>
      </w:r>
      <w:proofErr w:type="spellEnd"/>
      <w:r>
        <w:t>);</w:t>
      </w:r>
    </w:p>
    <w:p w14:paraId="40D403B6" w14:textId="77777777" w:rsidR="002E5C53" w:rsidRDefault="002E5C53" w:rsidP="002E5C53">
      <w:r>
        <w:t xml:space="preserve">  </w:t>
      </w:r>
      <w:proofErr w:type="spellStart"/>
      <w:r>
        <w:t>Serial.print</w:t>
      </w:r>
      <w:proofErr w:type="spellEnd"/>
      <w:r>
        <w:t>(',');</w:t>
      </w:r>
    </w:p>
    <w:p w14:paraId="209F2B32" w14:textId="77777777" w:rsidR="002E5C53" w:rsidRDefault="002E5C53" w:rsidP="002E5C53">
      <w:r>
        <w:t xml:space="preserve">  </w:t>
      </w:r>
      <w:proofErr w:type="spellStart"/>
      <w:r>
        <w:t>Serial.println</w:t>
      </w:r>
      <w:proofErr w:type="spellEnd"/>
      <w:r>
        <w:t>(humidity);</w:t>
      </w:r>
    </w:p>
    <w:p w14:paraId="1548DAFC" w14:textId="77777777" w:rsidR="002E5C53" w:rsidRDefault="002E5C53" w:rsidP="002E5C53">
      <w:r>
        <w:t xml:space="preserve">  delay(50);</w:t>
      </w:r>
    </w:p>
    <w:p w14:paraId="2705A368" w14:textId="77777777" w:rsidR="002E5C53" w:rsidRDefault="002E5C53" w:rsidP="002E5C53"/>
    <w:p w14:paraId="1E5A868E" w14:textId="77777777" w:rsidR="002E5C53" w:rsidRDefault="002E5C53" w:rsidP="002E5C53"/>
    <w:p w14:paraId="11E8AACA" w14:textId="77777777" w:rsidR="002E5C53" w:rsidRDefault="002E5C53" w:rsidP="002E5C53">
      <w:r>
        <w:t xml:space="preserve">  //QUESTION 6</w:t>
      </w:r>
    </w:p>
    <w:p w14:paraId="25ECB983" w14:textId="77777777" w:rsidR="002E5C53" w:rsidRDefault="002E5C53" w:rsidP="002E5C53">
      <w:r>
        <w:t xml:space="preserve">  int </w:t>
      </w:r>
      <w:proofErr w:type="spellStart"/>
      <w:r>
        <w:t>tempmax</w:t>
      </w:r>
      <w:proofErr w:type="spellEnd"/>
      <w:r>
        <w:t xml:space="preserve"> = </w:t>
      </w:r>
      <w:proofErr w:type="spellStart"/>
      <w:r>
        <w:t>dht.readTemperature</w:t>
      </w:r>
      <w:proofErr w:type="spellEnd"/>
      <w:r>
        <w:t xml:space="preserve">(); // declare max temperature </w:t>
      </w:r>
    </w:p>
    <w:p w14:paraId="05959DED" w14:textId="77777777" w:rsidR="002E5C53" w:rsidRDefault="002E5C53" w:rsidP="002E5C53">
      <w:r>
        <w:t xml:space="preserve">  switch (</w:t>
      </w:r>
      <w:proofErr w:type="spellStart"/>
      <w:r>
        <w:t>tempmax</w:t>
      </w:r>
      <w:proofErr w:type="spellEnd"/>
      <w:r>
        <w:t>) {</w:t>
      </w:r>
    </w:p>
    <w:p w14:paraId="57D83D93" w14:textId="77777777" w:rsidR="002E5C53" w:rsidRDefault="002E5C53" w:rsidP="002E5C53">
      <w:r>
        <w:t xml:space="preserve">    case 25: tone(</w:t>
      </w:r>
      <w:proofErr w:type="spellStart"/>
      <w:r>
        <w:t>buzzerPin</w:t>
      </w:r>
      <w:proofErr w:type="spellEnd"/>
      <w:r>
        <w:t>, 1000, 50); break; //if 25 degree then buzzer</w:t>
      </w:r>
    </w:p>
    <w:p w14:paraId="1DBF1E40" w14:textId="77777777" w:rsidR="002E5C53" w:rsidRDefault="002E5C53" w:rsidP="002E5C53">
      <w:r>
        <w:t xml:space="preserve">      delay(1000);</w:t>
      </w:r>
    </w:p>
    <w:p w14:paraId="47F83BAA" w14:textId="77777777" w:rsidR="002E5C53" w:rsidRDefault="002E5C53" w:rsidP="002E5C53">
      <w:r>
        <w:t xml:space="preserve">    case 26: tone(</w:t>
      </w:r>
      <w:proofErr w:type="spellStart"/>
      <w:r>
        <w:t>buzzerPin</w:t>
      </w:r>
      <w:proofErr w:type="spellEnd"/>
      <w:r>
        <w:t>, 3000, 100); break;//if 26 degree then buzzer sound higher</w:t>
      </w:r>
    </w:p>
    <w:p w14:paraId="1915CE5D" w14:textId="77777777" w:rsidR="002E5C53" w:rsidRDefault="002E5C53" w:rsidP="002E5C53">
      <w:r>
        <w:lastRenderedPageBreak/>
        <w:t xml:space="preserve">  }</w:t>
      </w:r>
    </w:p>
    <w:p w14:paraId="749A84F2" w14:textId="77777777" w:rsidR="002E5C53" w:rsidRDefault="002E5C53" w:rsidP="002E5C53"/>
    <w:p w14:paraId="66EB3CD6" w14:textId="77777777" w:rsidR="002E5C53" w:rsidRDefault="002E5C53" w:rsidP="002E5C53">
      <w:r>
        <w:t xml:space="preserve">  //QUESTION 7</w:t>
      </w:r>
    </w:p>
    <w:p w14:paraId="6989C092" w14:textId="77777777" w:rsidR="002E5C53" w:rsidRDefault="002E5C53" w:rsidP="002E5C53">
      <w:r>
        <w:t xml:space="preserve">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 xml:space="preserve">(); //The Arduino sketch uses a </w:t>
      </w:r>
      <w:proofErr w:type="spellStart"/>
      <w:r>
        <w:t>Serial.parseInt</w:t>
      </w:r>
      <w:proofErr w:type="spellEnd"/>
      <w:r>
        <w:t xml:space="preserve"> method to read the string data from C# and convert into an Integer.</w:t>
      </w:r>
    </w:p>
    <w:p w14:paraId="64AD9148" w14:textId="77777777" w:rsidR="002E5C53" w:rsidRDefault="002E5C53" w:rsidP="002E5C53">
      <w:r>
        <w:t>//this code is event driven and requires the user to click the</w:t>
      </w:r>
    </w:p>
    <w:p w14:paraId="71AB54BD" w14:textId="77777777" w:rsidR="002E5C53" w:rsidRDefault="002E5C53" w:rsidP="002E5C53">
      <w:r>
        <w:t>//button before any data is sent. The code sends a text values of 101,102,103, 200, 201,202 or 300,301 to the</w:t>
      </w:r>
    </w:p>
    <w:p w14:paraId="54DED1D7" w14:textId="77777777" w:rsidR="002E5C53" w:rsidRDefault="002E5C53" w:rsidP="002E5C53">
      <w:r>
        <w:t>//Arduino which is read and converted into and integer for the Arduino Switch/Case statement.</w:t>
      </w:r>
    </w:p>
    <w:p w14:paraId="032516A0" w14:textId="77777777" w:rsidR="002E5C53" w:rsidRDefault="002E5C53" w:rsidP="002E5C53">
      <w:r>
        <w:t xml:space="preserve">  switch (</w:t>
      </w:r>
      <w:proofErr w:type="spellStart"/>
      <w:r>
        <w:t>val</w:t>
      </w:r>
      <w:proofErr w:type="spellEnd"/>
      <w:r>
        <w:t xml:space="preserve">) { </w:t>
      </w:r>
    </w:p>
    <w:p w14:paraId="40E1B2B8" w14:textId="77777777" w:rsidR="002E5C53" w:rsidRDefault="002E5C53" w:rsidP="002E5C53">
      <w:r>
        <w:t xml:space="preserve">    case 101: </w:t>
      </w:r>
      <w:proofErr w:type="spellStart"/>
      <w:r>
        <w:t>analogWrite</w:t>
      </w:r>
      <w:proofErr w:type="spellEnd"/>
      <w:r>
        <w:t>(</w:t>
      </w:r>
      <w:proofErr w:type="spellStart"/>
      <w:r>
        <w:t>RGBGreenPin</w:t>
      </w:r>
      <w:proofErr w:type="spellEnd"/>
      <w:r>
        <w:t>, HIGH);</w:t>
      </w:r>
    </w:p>
    <w:p w14:paraId="2D921856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RGBRedPin</w:t>
      </w:r>
      <w:proofErr w:type="spellEnd"/>
      <w:r>
        <w:t>, LOW);</w:t>
      </w:r>
    </w:p>
    <w:p w14:paraId="58BC5D67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RGBBluePin</w:t>
      </w:r>
      <w:proofErr w:type="spellEnd"/>
      <w:r>
        <w:t>, LOW);</w:t>
      </w:r>
    </w:p>
    <w:p w14:paraId="4D58212B" w14:textId="77777777" w:rsidR="002E5C53" w:rsidRDefault="002E5C53" w:rsidP="002E5C53">
      <w:r>
        <w:t xml:space="preserve">      break;</w:t>
      </w:r>
    </w:p>
    <w:p w14:paraId="48FD45EA" w14:textId="77777777" w:rsidR="002E5C53" w:rsidRDefault="002E5C53" w:rsidP="002E5C53">
      <w:r>
        <w:t xml:space="preserve">    case 102: </w:t>
      </w:r>
      <w:proofErr w:type="spellStart"/>
      <w:r>
        <w:t>analogWrite</w:t>
      </w:r>
      <w:proofErr w:type="spellEnd"/>
      <w:r>
        <w:t>(</w:t>
      </w:r>
      <w:proofErr w:type="spellStart"/>
      <w:r>
        <w:t>RGBRedPin</w:t>
      </w:r>
      <w:proofErr w:type="spellEnd"/>
      <w:r>
        <w:t>, HIGH);</w:t>
      </w:r>
    </w:p>
    <w:p w14:paraId="376FECF0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RGBBluePin</w:t>
      </w:r>
      <w:proofErr w:type="spellEnd"/>
      <w:r>
        <w:t>, LOW);</w:t>
      </w:r>
    </w:p>
    <w:p w14:paraId="5BE17F3D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RGBGreenPin</w:t>
      </w:r>
      <w:proofErr w:type="spellEnd"/>
      <w:r>
        <w:t>, LOW);</w:t>
      </w:r>
    </w:p>
    <w:p w14:paraId="74DB2F02" w14:textId="77777777" w:rsidR="002E5C53" w:rsidRDefault="002E5C53" w:rsidP="002E5C53">
      <w:r>
        <w:t xml:space="preserve">      break;</w:t>
      </w:r>
    </w:p>
    <w:p w14:paraId="17A7567E" w14:textId="77777777" w:rsidR="002E5C53" w:rsidRDefault="002E5C53" w:rsidP="002E5C53">
      <w:r>
        <w:t xml:space="preserve">    case 103: </w:t>
      </w:r>
      <w:proofErr w:type="spellStart"/>
      <w:r>
        <w:t>analogWrite</w:t>
      </w:r>
      <w:proofErr w:type="spellEnd"/>
      <w:r>
        <w:t>(</w:t>
      </w:r>
      <w:proofErr w:type="spellStart"/>
      <w:r>
        <w:t>RGBBluePin</w:t>
      </w:r>
      <w:proofErr w:type="spellEnd"/>
      <w:r>
        <w:t>, HIGH);</w:t>
      </w:r>
    </w:p>
    <w:p w14:paraId="09ADCF82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RGBRedPin</w:t>
      </w:r>
      <w:proofErr w:type="spellEnd"/>
      <w:r>
        <w:t>, LOW);</w:t>
      </w:r>
    </w:p>
    <w:p w14:paraId="6BFE5663" w14:textId="77777777" w:rsidR="002E5C53" w:rsidRDefault="002E5C53" w:rsidP="002E5C53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RGBGreenPin</w:t>
      </w:r>
      <w:proofErr w:type="spellEnd"/>
      <w:r>
        <w:t>, LOW);</w:t>
      </w:r>
    </w:p>
    <w:p w14:paraId="1744FB98" w14:textId="77777777" w:rsidR="002E5C53" w:rsidRDefault="002E5C53" w:rsidP="002E5C53">
      <w:r>
        <w:t xml:space="preserve">      break;</w:t>
      </w:r>
    </w:p>
    <w:p w14:paraId="4C74B1C9" w14:textId="77777777" w:rsidR="002E5C53" w:rsidRDefault="002E5C53" w:rsidP="002E5C53">
      <w:r>
        <w:t xml:space="preserve">    case 200: </w:t>
      </w:r>
      <w:proofErr w:type="spellStart"/>
      <w:r>
        <w:t>analogWrite</w:t>
      </w:r>
      <w:proofErr w:type="spellEnd"/>
      <w:r>
        <w:t>(</w:t>
      </w:r>
      <w:proofErr w:type="spellStart"/>
      <w:r>
        <w:t>RGBGreenPin</w:t>
      </w:r>
      <w:proofErr w:type="spellEnd"/>
      <w:r>
        <w:t>, LOW); break;</w:t>
      </w:r>
    </w:p>
    <w:p w14:paraId="33D5555F" w14:textId="77777777" w:rsidR="002E5C53" w:rsidRDefault="002E5C53" w:rsidP="002E5C53">
      <w:r>
        <w:t xml:space="preserve">    case 201: </w:t>
      </w:r>
      <w:proofErr w:type="spellStart"/>
      <w:r>
        <w:t>analogWrite</w:t>
      </w:r>
      <w:proofErr w:type="spellEnd"/>
      <w:r>
        <w:t>(</w:t>
      </w:r>
      <w:proofErr w:type="spellStart"/>
      <w:r>
        <w:t>RGBRedPin</w:t>
      </w:r>
      <w:proofErr w:type="spellEnd"/>
      <w:r>
        <w:t>, LOW); break;</w:t>
      </w:r>
    </w:p>
    <w:p w14:paraId="1A38DFD3" w14:textId="77777777" w:rsidR="002E5C53" w:rsidRDefault="002E5C53" w:rsidP="002E5C53">
      <w:r>
        <w:t xml:space="preserve">    case 202: </w:t>
      </w:r>
      <w:proofErr w:type="spellStart"/>
      <w:r>
        <w:t>analogWrite</w:t>
      </w:r>
      <w:proofErr w:type="spellEnd"/>
      <w:r>
        <w:t>(</w:t>
      </w:r>
      <w:proofErr w:type="spellStart"/>
      <w:r>
        <w:t>RGBBluePin</w:t>
      </w:r>
      <w:proofErr w:type="spellEnd"/>
      <w:r>
        <w:t>, LOW); break;</w:t>
      </w:r>
    </w:p>
    <w:p w14:paraId="12EF71FB" w14:textId="77777777" w:rsidR="002E5C53" w:rsidRDefault="002E5C53" w:rsidP="002E5C53">
      <w:r>
        <w:t xml:space="preserve">    // Question 3</w:t>
      </w:r>
    </w:p>
    <w:p w14:paraId="06F452E0" w14:textId="77777777" w:rsidR="002E5C53" w:rsidRDefault="002E5C53" w:rsidP="002E5C53">
      <w:r>
        <w:t xml:space="preserve">    case 300: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 break;</w:t>
      </w:r>
    </w:p>
    <w:p w14:paraId="661C00B0" w14:textId="77777777" w:rsidR="002E5C53" w:rsidRDefault="002E5C53" w:rsidP="002E5C53">
      <w:r>
        <w:t xml:space="preserve">    case 301: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 break;</w:t>
      </w:r>
    </w:p>
    <w:p w14:paraId="5B534B4F" w14:textId="77777777" w:rsidR="002E5C53" w:rsidRDefault="002E5C53" w:rsidP="002E5C53"/>
    <w:p w14:paraId="257CFAB4" w14:textId="77777777" w:rsidR="002E5C53" w:rsidRDefault="002E5C53" w:rsidP="002E5C53">
      <w:r>
        <w:lastRenderedPageBreak/>
        <w:t xml:space="preserve">  } // end of switch</w:t>
      </w:r>
    </w:p>
    <w:p w14:paraId="46AA9F89" w14:textId="77777777" w:rsidR="002E5C53" w:rsidRDefault="002E5C53" w:rsidP="002E5C53"/>
    <w:p w14:paraId="1AB723F0" w14:textId="77777777" w:rsidR="002E5C53" w:rsidRDefault="002E5C53" w:rsidP="002E5C53">
      <w:r>
        <w:t xml:space="preserve">  //QUESTION 4 &amp; 5</w:t>
      </w:r>
    </w:p>
    <w:p w14:paraId="7EEA6781" w14:textId="77777777" w:rsidR="002E5C53" w:rsidRDefault="002E5C53" w:rsidP="002E5C53">
      <w:r>
        <w:t xml:space="preserve">  if (</w:t>
      </w:r>
      <w:proofErr w:type="spellStart"/>
      <w:r>
        <w:t>analogRead</w:t>
      </w:r>
      <w:proofErr w:type="spellEnd"/>
      <w:r>
        <w:t>(</w:t>
      </w:r>
      <w:proofErr w:type="spellStart"/>
      <w:r>
        <w:t>lightPin</w:t>
      </w:r>
      <w:proofErr w:type="spellEnd"/>
      <w:r>
        <w:t>) &lt; 500) {//read data from light sensor if greater than 500(bright)</w:t>
      </w:r>
    </w:p>
    <w:p w14:paraId="0191BE59" w14:textId="77777777" w:rsidR="002E5C53" w:rsidRDefault="002E5C53" w:rsidP="002E5C5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blueLED</w:t>
      </w:r>
      <w:proofErr w:type="spellEnd"/>
      <w:r>
        <w:t>, HIGH);</w:t>
      </w:r>
    </w:p>
    <w:p w14:paraId="4F4000D2" w14:textId="77777777" w:rsidR="002E5C53" w:rsidRDefault="002E5C53" w:rsidP="002E5C53">
      <w:r>
        <w:t xml:space="preserve">    delay(100);</w:t>
      </w:r>
    </w:p>
    <w:p w14:paraId="656C63BC" w14:textId="77777777" w:rsidR="002E5C53" w:rsidRDefault="002E5C53" w:rsidP="002E5C53">
      <w:r>
        <w:t xml:space="preserve">  }</w:t>
      </w:r>
    </w:p>
    <w:p w14:paraId="0A3B1ABC" w14:textId="77777777" w:rsidR="002E5C53" w:rsidRDefault="002E5C53" w:rsidP="002E5C53">
      <w:r>
        <w:t xml:space="preserve">  else {</w:t>
      </w:r>
    </w:p>
    <w:p w14:paraId="187D664E" w14:textId="77777777" w:rsidR="002E5C53" w:rsidRDefault="002E5C53" w:rsidP="002E5C5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blueLED</w:t>
      </w:r>
      <w:proofErr w:type="spellEnd"/>
      <w:r>
        <w:t>, LOW);</w:t>
      </w:r>
    </w:p>
    <w:p w14:paraId="1DCA872B" w14:textId="77777777" w:rsidR="002E5C53" w:rsidRDefault="002E5C53" w:rsidP="002E5C53">
      <w:r>
        <w:t xml:space="preserve">    delay(10000);</w:t>
      </w:r>
    </w:p>
    <w:p w14:paraId="7DB0455F" w14:textId="77777777" w:rsidR="002E5C53" w:rsidRDefault="002E5C53" w:rsidP="002E5C53">
      <w:r>
        <w:t xml:space="preserve">  }</w:t>
      </w:r>
    </w:p>
    <w:p w14:paraId="21D90D6D" w14:textId="6E625C06" w:rsidR="00BB1F70" w:rsidRDefault="002E5C53" w:rsidP="002E5C53">
      <w:r>
        <w:t>}</w:t>
      </w:r>
    </w:p>
    <w:p w14:paraId="0B414727" w14:textId="77777777" w:rsidR="00BB1F70" w:rsidRDefault="00BB1F70" w:rsidP="00BB1F70">
      <w:pPr>
        <w:pStyle w:val="Heading2"/>
      </w:pPr>
      <w:bookmarkStart w:id="9" w:name="_Toc12533468"/>
      <w:r>
        <w:t>Microsoft Visual Studio (C#):</w:t>
      </w:r>
      <w:bookmarkEnd w:id="9"/>
    </w:p>
    <w:p w14:paraId="1DD28931" w14:textId="4D15C40A" w:rsidR="00BB1F70" w:rsidRDefault="00BB1F70" w:rsidP="00BB1F70">
      <w:pPr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</w:pPr>
    </w:p>
    <w:p w14:paraId="3DDED31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using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System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2854A8F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using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System.IO.Ports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52E1F6F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using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System.Windows.Forms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41CD7F7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03A092A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namespace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AT2_Project</w:t>
      </w:r>
    </w:p>
    <w:p w14:paraId="422641D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50B8D20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public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partial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class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Form1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: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Form</w:t>
      </w:r>
    </w:p>
    <w:p w14:paraId="5D5D8F0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94627B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//declare port variable</w:t>
      </w:r>
    </w:p>
    <w:p w14:paraId="436E553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public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SerialPort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7AC838F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public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Form1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()</w:t>
      </w:r>
    </w:p>
    <w:p w14:paraId="6E3DF34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59AA065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InitializeComponent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();</w:t>
      </w:r>
    </w:p>
    <w:p w14:paraId="6AC1151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0C52C7A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5EC249A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BtnConnect_Click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5E8F77E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40F7F7F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03F196A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62D542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new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SerialPort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();</w:t>
      </w:r>
    </w:p>
    <w:p w14:paraId="7402C4B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myPort.BaudRate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9600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2942A60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myPort.PortName = cmbPort.Text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 COM port from user selection</w:t>
      </w:r>
    </w:p>
    <w:p w14:paraId="7CE8683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myPort.Open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();</w:t>
      </w:r>
    </w:p>
    <w:p w14:paraId="7AF38BC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myPort.DataReceived += myPort_DataReceived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 call method</w:t>
      </w:r>
    </w:p>
    <w:p w14:paraId="6C46444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5EB75DA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3B905FC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2CB7312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0AE5998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lastRenderedPageBreak/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"Not Connected. Please 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"Error"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.Error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53FD39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1CA62CB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2E0F2E6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17749DF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myPort_DataReceived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SerialDataReceivedEventArgs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6FDC86B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A29C61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string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line = myPort.ReadLine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();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//read data from Arduino</w:t>
      </w:r>
    </w:p>
    <w:p w14:paraId="2FA2556D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BeginInvoke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new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4E9CAE"/>
          <w:sz w:val="20"/>
          <w:szCs w:val="20"/>
          <w:lang w:val="en-AU" w:eastAsia="en-AU"/>
        </w:rPr>
        <w:t>LineReceivedEvent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LineReceived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line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01B3F91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706692B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delegate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4E9CAE"/>
          <w:sz w:val="20"/>
          <w:szCs w:val="20"/>
          <w:lang w:val="en-AU" w:eastAsia="en-AU"/>
        </w:rPr>
        <w:t>LineReceivedEvent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string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line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A1716E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 </w:t>
      </w:r>
      <w:proofErr w:type="spellStart"/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conver</w:t>
      </w:r>
      <w:proofErr w:type="spellEnd"/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 raw data into correct format</w:t>
      </w:r>
    </w:p>
    <w:p w14:paraId="52D7658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LineReceived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string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line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2C5EC74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4B10DE5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String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[]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dataHumTemp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line.Split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','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612DA13D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tbOutsideTemp.Text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dataHumTemp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[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0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];</w:t>
      </w:r>
    </w:p>
    <w:p w14:paraId="2E8F9CD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tbInsideTemp.Text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dataHumTemp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[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1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];</w:t>
      </w:r>
    </w:p>
    <w:p w14:paraId="5681C63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tbInsideHumidity.Text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dataHumTemp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[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2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];</w:t>
      </w:r>
    </w:p>
    <w:p w14:paraId="4B9E167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0AD03E4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71F0FC7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 turn on Green RGB light when radio button is checked</w:t>
      </w:r>
    </w:p>
    <w:p w14:paraId="4512F5B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RbGreen_CheckedChanged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0369513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A5D556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69A1AFD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AE30B0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rbGreen.Checked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732B733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4F01D7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"101"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6AA703E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244E363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else</w:t>
      </w:r>
    </w:p>
    <w:p w14:paraId="6782F91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269B56D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"200"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305ECA9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F8E2EC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CA5B68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0C57326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0835747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05C17A9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"Please Select A Port and Press Connect First"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.OKCancel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.Information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6A8863F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0D6F0F2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78A46B7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56BC4F9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1146EC5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//Turn on Red RGB light when radio button is checked</w:t>
      </w:r>
    </w:p>
    <w:p w14:paraId="68E48E5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RbRed_CheckedChanged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2335217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485233E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149E75B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1E17DCC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rbRed.Checked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147DA79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3392476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"102"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0DC94F0D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7EEA4E0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else</w:t>
      </w:r>
    </w:p>
    <w:p w14:paraId="7DC07E7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5CC09B4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lastRenderedPageBreak/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"201"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6412035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2216961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5789C64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5B877EC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817B05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3FD428A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"Please Select A Port and Press Connect First"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.OKCancel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.Information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492994D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5B3F0E8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1D1E6EB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38A82D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63C9CDC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//Turn on Blue RGB light when radio button is checked</w:t>
      </w:r>
    </w:p>
    <w:p w14:paraId="4FE7AE5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RbBlue_CheckedChanged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0619480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12EC31D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0A41F3E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1F35DD9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rbBlue.Checked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70830EC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EDA93C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"103"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5263141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E06095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else</w:t>
      </w:r>
    </w:p>
    <w:p w14:paraId="08A088A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11A622F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"202"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D972F9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1C09D55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049BBB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67B2A71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4BC191E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"Please Select A Port and Press Connect First"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.OKCancel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.Information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5C07DFC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520B55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42DA124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2FC7D7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6B67381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RbOff_CheckedChanged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71DFCB1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317EC0D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66B9CF3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014ECD7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"200"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472D245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"201"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9D752A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"202"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448BA9F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D03360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3F3C7C3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0E76236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6537C1B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"Please Select A Port and Press Connect First"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.OKCancel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.Information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7103B6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4C41D7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62ABFEED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7B5FC4F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2414A6D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//Red LED toggle indicated when button is clicked</w:t>
      </w:r>
    </w:p>
    <w:p w14:paraId="4750DE2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bool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RedLedStatus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true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0467F89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BtnToggle_Click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23B8214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9E08C2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lastRenderedPageBreak/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RedLedStatus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666CE62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AC6D61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"300"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390FFB5C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RedLedStatus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false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352ACB8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5CE71A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else</w:t>
      </w:r>
    </w:p>
    <w:p w14:paraId="1BEAE05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1CAC7CA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"301"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2037353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RedLedStatus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true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;</w:t>
      </w:r>
    </w:p>
    <w:p w14:paraId="01004B75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035B72E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66534ED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2503CA4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0E843B"/>
          <w:sz w:val="20"/>
          <w:szCs w:val="20"/>
          <w:lang w:val="en-AU" w:eastAsia="en-AU"/>
        </w:rPr>
        <w:t>//Method to set the max temperature</w:t>
      </w:r>
    </w:p>
    <w:p w14:paraId="1D72F2C9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private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void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TempMax_Click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object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sender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proofErr w:type="spellStart"/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EventArgs</w:t>
      </w:r>
      <w:proofErr w:type="spellEnd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e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5DD8D45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2563CAE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try</w:t>
      </w:r>
    </w:p>
    <w:p w14:paraId="2162D8D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6824C28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int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.Parse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cmbTempMax.Text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== 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25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6548D2B8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35C8D6D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"25"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74E651C3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2DBA25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else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if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int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.Parse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cmbTempMax.Text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== </w:t>
      </w:r>
      <w:r w:rsidRPr="00F01D07">
        <w:rPr>
          <w:rFonts w:ascii="Consolas" w:eastAsia="Times New Roman" w:hAnsi="Consolas" w:cs="Courier New"/>
          <w:color w:val="FCB134"/>
          <w:sz w:val="20"/>
          <w:szCs w:val="20"/>
          <w:lang w:val="en-AU" w:eastAsia="en-AU"/>
        </w:rPr>
        <w:t>26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7EF0EC27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7BA0859B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    </w:t>
      </w:r>
      <w:proofErr w:type="spellStart"/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myPort.WriteLine</w:t>
      </w:r>
      <w:proofErr w:type="spellEnd"/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"26"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58328BC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262A71D2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455D552A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FF2D87"/>
          <w:sz w:val="20"/>
          <w:szCs w:val="20"/>
          <w:lang w:val="en-AU" w:eastAsia="en-AU"/>
        </w:rPr>
        <w:t>catch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Exception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</w:t>
      </w:r>
    </w:p>
    <w:p w14:paraId="2898F7DD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{</w:t>
      </w:r>
    </w:p>
    <w:p w14:paraId="0F699754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60DF344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    </w:t>
      </w:r>
      <w:r w:rsidRPr="00F01D07">
        <w:rPr>
          <w:rFonts w:ascii="Consolas" w:eastAsia="Times New Roman" w:hAnsi="Consolas" w:cs="Courier New"/>
          <w:color w:val="3B91A6"/>
          <w:sz w:val="20"/>
          <w:szCs w:val="20"/>
          <w:lang w:val="en-AU" w:eastAsia="en-AU"/>
        </w:rPr>
        <w:t>MessageBox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.Show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(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"Please Select Something"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FCB135"/>
          <w:sz w:val="20"/>
          <w:szCs w:val="20"/>
          <w:lang w:val="en-AU" w:eastAsia="en-AU"/>
        </w:rPr>
        <w:t>"Try Again"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MessageBoxButtons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.OKCancel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,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</w:t>
      </w:r>
      <w:r w:rsidRPr="00F01D07">
        <w:rPr>
          <w:rFonts w:ascii="Consolas" w:eastAsia="Times New Roman" w:hAnsi="Consolas" w:cs="Courier New"/>
          <w:color w:val="92CAF4"/>
          <w:sz w:val="20"/>
          <w:szCs w:val="20"/>
          <w:lang w:val="en-AU" w:eastAsia="en-AU"/>
        </w:rPr>
        <w:t>MessageBoxIcon</w:t>
      </w: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.Exclamation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);</w:t>
      </w:r>
    </w:p>
    <w:p w14:paraId="6DE55B8F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12F68000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 xml:space="preserve"> </w:t>
      </w:r>
    </w:p>
    <w:p w14:paraId="15994E01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3552333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  <w:t>    </w:t>
      </w: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2D8376F6" w14:textId="77777777" w:rsidR="00F01D07" w:rsidRPr="00F01D07" w:rsidRDefault="00F01D07" w:rsidP="00F01D07">
      <w:pP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AU" w:eastAsia="en-AU"/>
        </w:rPr>
      </w:pPr>
      <w:r w:rsidRPr="00F01D07">
        <w:rPr>
          <w:rFonts w:ascii="Consolas" w:eastAsia="Times New Roman" w:hAnsi="Consolas" w:cs="Courier New"/>
          <w:color w:val="DCDCDC"/>
          <w:sz w:val="20"/>
          <w:szCs w:val="20"/>
          <w:lang w:val="en-AU" w:eastAsia="en-AU"/>
        </w:rPr>
        <w:t>}</w:t>
      </w:r>
    </w:p>
    <w:p w14:paraId="570E9B7B" w14:textId="77777777" w:rsidR="00F01D07" w:rsidRDefault="00F01D07" w:rsidP="00BB1F70">
      <w:bookmarkStart w:id="10" w:name="_GoBack"/>
      <w:bookmarkEnd w:id="10"/>
    </w:p>
    <w:p w14:paraId="30E5D453" w14:textId="77777777" w:rsidR="00BB1F70" w:rsidRPr="00BB1F70" w:rsidRDefault="00BB1F70" w:rsidP="00BB1F70"/>
    <w:sectPr w:rsidR="00BB1F70" w:rsidRPr="00BB1F70" w:rsidSect="0006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1E6D1" w14:textId="77777777" w:rsidR="00712319" w:rsidRDefault="00712319" w:rsidP="00065C2F">
      <w:pPr>
        <w:spacing w:after="0" w:line="240" w:lineRule="auto"/>
      </w:pPr>
      <w:r>
        <w:separator/>
      </w:r>
    </w:p>
  </w:endnote>
  <w:endnote w:type="continuationSeparator" w:id="0">
    <w:p w14:paraId="724B63BF" w14:textId="77777777" w:rsidR="00712319" w:rsidRDefault="00712319" w:rsidP="0006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862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F3D20" w14:textId="77777777" w:rsidR="00065C2F" w:rsidRDefault="00065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7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698EC5D" w14:textId="77777777" w:rsidR="00065C2F" w:rsidRDefault="0006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624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BECE4" w14:textId="77777777" w:rsidR="00065C2F" w:rsidRDefault="00065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5BBCB2" w14:textId="77777777" w:rsidR="00065C2F" w:rsidRDefault="0006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E4F73" w14:textId="77777777" w:rsidR="00712319" w:rsidRDefault="00712319" w:rsidP="00065C2F">
      <w:pPr>
        <w:spacing w:after="0" w:line="240" w:lineRule="auto"/>
      </w:pPr>
      <w:r>
        <w:separator/>
      </w:r>
    </w:p>
  </w:footnote>
  <w:footnote w:type="continuationSeparator" w:id="0">
    <w:p w14:paraId="4445AFCF" w14:textId="77777777" w:rsidR="00712319" w:rsidRDefault="00712319" w:rsidP="0006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AB64" w14:textId="77777777" w:rsidR="00352D92" w:rsidRDefault="00352D92">
    <w:pPr>
      <w:pStyle w:val="Header"/>
    </w:pPr>
    <w:r>
      <w:t>30003673</w:t>
    </w:r>
    <w:r>
      <w:tab/>
      <w:t>INTERFACE AT2.2</w:t>
    </w:r>
    <w:r>
      <w:tab/>
      <w:t>Bryce Huston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26F00" w14:textId="77777777" w:rsidR="00065C2F" w:rsidRDefault="00065C2F">
    <w:pPr>
      <w:pStyle w:val="Header"/>
    </w:pPr>
    <w:r>
      <w:t>30003673</w:t>
    </w:r>
    <w:r>
      <w:tab/>
    </w:r>
    <w:r w:rsidR="00352D92">
      <w:t>INTERFACE AT2.2</w:t>
    </w:r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92"/>
    <w:rsid w:val="00065C2F"/>
    <w:rsid w:val="0015051A"/>
    <w:rsid w:val="002E5C53"/>
    <w:rsid w:val="00352D92"/>
    <w:rsid w:val="005B1414"/>
    <w:rsid w:val="00712319"/>
    <w:rsid w:val="00715F6E"/>
    <w:rsid w:val="00903F87"/>
    <w:rsid w:val="00A14A72"/>
    <w:rsid w:val="00BB1F70"/>
    <w:rsid w:val="00CE77C7"/>
    <w:rsid w:val="00E622CC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A9DB"/>
  <w15:chartTrackingRefBased/>
  <w15:docId w15:val="{70C52AED-6470-4FDD-B5FA-A11ED35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2F"/>
  </w:style>
  <w:style w:type="paragraph" w:styleId="Footer">
    <w:name w:val="footer"/>
    <w:basedOn w:val="Normal"/>
    <w:link w:val="FooterChar"/>
    <w:uiPriority w:val="99"/>
    <w:unhideWhenUsed/>
    <w:rsid w:val="0006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2F"/>
  </w:style>
  <w:style w:type="character" w:customStyle="1" w:styleId="Heading1Char">
    <w:name w:val="Heading 1 Char"/>
    <w:basedOn w:val="DefaultParagraphFont"/>
    <w:link w:val="Heading1"/>
    <w:uiPriority w:val="9"/>
    <w:rsid w:val="00352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2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1F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1F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F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1F7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B1F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1F70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51A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03673\Desktop\TAFE%20Study%20Material\Semester%201\Term%202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C3F4-5140-47AD-BEB1-7937BF67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12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AT2.2</vt:lpstr>
    </vt:vector>
  </TitlesOfParts>
  <Company>South Metropolitan TAFE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AT2.2</dc:title>
  <dc:subject>30003673</dc:subject>
  <dc:creator>CITE</dc:creator>
  <cp:keywords/>
  <dc:description/>
  <cp:lastModifiedBy>Bryce Huston</cp:lastModifiedBy>
  <cp:revision>4</cp:revision>
  <dcterms:created xsi:type="dcterms:W3CDTF">2019-06-27T16:00:00Z</dcterms:created>
  <dcterms:modified xsi:type="dcterms:W3CDTF">2019-06-28T12:45:00Z</dcterms:modified>
</cp:coreProperties>
</file>